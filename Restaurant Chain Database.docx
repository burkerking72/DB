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0C0B2F" w:rsidP="00874AA1">
      <w:pPr>
        <w:pStyle w:val="Title"/>
      </w:pPr>
      <w:r>
        <w:t>Restaurant Chain Database</w:t>
      </w:r>
    </w:p>
    <w:p w:rsidR="00563FE4" w:rsidRPr="00874AA1" w:rsidRDefault="000C0B2F" w:rsidP="00874AA1">
      <w:pPr>
        <w:pStyle w:val="Heading1"/>
      </w:pPr>
      <w:r>
        <w:t>Topic:</w:t>
      </w:r>
    </w:p>
    <w:p w:rsidR="00563FE4" w:rsidRPr="00874AA1" w:rsidRDefault="000C0B2F" w:rsidP="00874AA1">
      <w:r>
        <w:t>What would the model of a restaurant chain database look like?</w:t>
      </w:r>
    </w:p>
    <w:p w:rsidR="00044941" w:rsidRDefault="000C0B2F" w:rsidP="000C0B2F">
      <w:pPr>
        <w:pStyle w:val="Heading1"/>
      </w:pPr>
      <w:r>
        <w:t>Question 1</w:t>
      </w:r>
    </w:p>
    <w:p w:rsidR="000C0B2F" w:rsidRDefault="000C0B2F" w:rsidP="000C0B2F">
      <w:r>
        <w:t>What is the process a customer goes through when going to a restaurant?</w:t>
      </w:r>
    </w:p>
    <w:p w:rsidR="000C0B2F" w:rsidRDefault="000C0B2F" w:rsidP="000C0B2F">
      <w:pPr>
        <w:pStyle w:val="ListParagraph"/>
        <w:numPr>
          <w:ilvl w:val="0"/>
          <w:numId w:val="5"/>
        </w:numPr>
      </w:pPr>
      <w:r>
        <w:t>A customer walks into the door and is greeted by a host.</w:t>
      </w:r>
    </w:p>
    <w:p w:rsidR="000C0B2F" w:rsidRDefault="000C0B2F" w:rsidP="000C0B2F">
      <w:pPr>
        <w:pStyle w:val="ListParagraph"/>
        <w:numPr>
          <w:ilvl w:val="0"/>
          <w:numId w:val="5"/>
        </w:numPr>
      </w:pPr>
      <w:r>
        <w:t>The host takes down how many people will be seated, and potentially the name of the customer.</w:t>
      </w:r>
    </w:p>
    <w:p w:rsidR="000C0B2F" w:rsidRDefault="000C0B2F" w:rsidP="000C0B2F">
      <w:pPr>
        <w:pStyle w:val="ListParagraph"/>
        <w:numPr>
          <w:ilvl w:val="0"/>
          <w:numId w:val="5"/>
        </w:numPr>
      </w:pPr>
      <w:r>
        <w:t>The host takes the customer(s) to the table they will be seated at.</w:t>
      </w:r>
    </w:p>
    <w:p w:rsidR="000C0B2F" w:rsidRDefault="000C0B2F" w:rsidP="000C0B2F">
      <w:pPr>
        <w:pStyle w:val="ListParagraph"/>
        <w:numPr>
          <w:ilvl w:val="0"/>
          <w:numId w:val="5"/>
        </w:numPr>
      </w:pPr>
      <w:r>
        <w:t>After some short time, the waiter/waitress comes by to take your drink and food order. For simplicity, lets assume drinks and food will be on the same bill. Separate bills should be supported.</w:t>
      </w:r>
    </w:p>
    <w:p w:rsidR="000C0B2F" w:rsidRDefault="00D625D1" w:rsidP="000C0B2F">
      <w:pPr>
        <w:pStyle w:val="ListParagraph"/>
        <w:numPr>
          <w:ilvl w:val="0"/>
          <w:numId w:val="5"/>
        </w:numPr>
      </w:pPr>
      <w:r>
        <w:t>The host takes the order to the kitchen.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>The order contains the items.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>The chefs prepare the items from the order.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>The waiter takes the items to the customers.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>The waiter calculates the bill by entering the order details.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 xml:space="preserve">The waiter brings the bill to the customer. </w:t>
      </w:r>
    </w:p>
    <w:p w:rsidR="00D625D1" w:rsidRDefault="00D625D1" w:rsidP="00D625D1">
      <w:pPr>
        <w:pStyle w:val="ListParagraph"/>
        <w:numPr>
          <w:ilvl w:val="0"/>
          <w:numId w:val="5"/>
        </w:numPr>
      </w:pPr>
      <w:r>
        <w:t>The customer pays the bill.</w:t>
      </w:r>
    </w:p>
    <w:p w:rsidR="00D625D1" w:rsidRDefault="00D625D1" w:rsidP="00D625D1"/>
    <w:p w:rsidR="00D625D1" w:rsidRDefault="00D625D1" w:rsidP="00D625D1">
      <w:pPr>
        <w:pStyle w:val="Heading1"/>
      </w:pPr>
      <w:r>
        <w:t>Question 2</w:t>
      </w:r>
    </w:p>
    <w:p w:rsidR="00D625D1" w:rsidRDefault="00D625D1" w:rsidP="00D625D1">
      <w:r>
        <w:t>W</w:t>
      </w:r>
      <w:r w:rsidR="00D44CE7">
        <w:t>hat will the entities and attributes be?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Customer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Name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Customer of the Day</w:t>
      </w:r>
    </w:p>
    <w:p w:rsidR="004E7768" w:rsidRDefault="004E7768" w:rsidP="00D44CE7">
      <w:pPr>
        <w:pStyle w:val="ListParagraph"/>
        <w:numPr>
          <w:ilvl w:val="1"/>
          <w:numId w:val="7"/>
        </w:numPr>
      </w:pPr>
      <w:r>
        <w:t>Table number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Phone number (if reward member)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Waiter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Name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ID number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Order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Order number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Number of items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Item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Item name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Price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Quantity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lastRenderedPageBreak/>
        <w:t>Chef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Name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ID number</w:t>
      </w:r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Bill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Bill number</w:t>
      </w:r>
    </w:p>
    <w:p w:rsidR="00D44CE7" w:rsidRDefault="00D44CE7" w:rsidP="00D44CE7">
      <w:pPr>
        <w:pStyle w:val="ListParagraph"/>
        <w:numPr>
          <w:ilvl w:val="1"/>
          <w:numId w:val="7"/>
        </w:numPr>
      </w:pPr>
      <w:r>
        <w:t>Price</w:t>
      </w:r>
    </w:p>
    <w:p w:rsidR="00D44CE7" w:rsidRDefault="00AA4F08" w:rsidP="00D44CE7">
      <w:pPr>
        <w:pStyle w:val="ListParagraph"/>
        <w:numPr>
          <w:ilvl w:val="1"/>
          <w:numId w:val="7"/>
        </w:numPr>
      </w:pPr>
      <w:r>
        <w:t>Payment method</w:t>
      </w:r>
      <w:bookmarkStart w:id="0" w:name="_GoBack"/>
      <w:bookmarkEnd w:id="0"/>
    </w:p>
    <w:p w:rsidR="00D44CE7" w:rsidRDefault="00D44CE7" w:rsidP="00D44CE7">
      <w:pPr>
        <w:pStyle w:val="ListParagraph"/>
        <w:numPr>
          <w:ilvl w:val="0"/>
          <w:numId w:val="7"/>
        </w:numPr>
      </w:pPr>
      <w:r>
        <w:t>Host??</w:t>
      </w:r>
    </w:p>
    <w:p w:rsidR="00D44CE7" w:rsidRDefault="00D44CE7" w:rsidP="00D625D1">
      <w:r>
        <w:t>Relationships?</w:t>
      </w:r>
    </w:p>
    <w:p w:rsidR="00D44CE7" w:rsidRDefault="00D44CE7" w:rsidP="00D44CE7">
      <w:pPr>
        <w:pStyle w:val="ListParagraph"/>
        <w:numPr>
          <w:ilvl w:val="0"/>
          <w:numId w:val="9"/>
        </w:numPr>
      </w:pPr>
      <w:r>
        <w:t>Customer places Order</w:t>
      </w:r>
    </w:p>
    <w:p w:rsidR="004E7768" w:rsidRDefault="004E7768" w:rsidP="00D44CE7">
      <w:pPr>
        <w:pStyle w:val="ListParagraph"/>
        <w:numPr>
          <w:ilvl w:val="0"/>
          <w:numId w:val="9"/>
        </w:numPr>
      </w:pPr>
      <w:r>
        <w:t>Order contains Items</w:t>
      </w:r>
    </w:p>
    <w:p w:rsidR="00D44CE7" w:rsidRDefault="00D44CE7" w:rsidP="00D44CE7">
      <w:pPr>
        <w:pStyle w:val="ListParagraph"/>
        <w:numPr>
          <w:ilvl w:val="0"/>
          <w:numId w:val="9"/>
        </w:numPr>
      </w:pPr>
      <w:r>
        <w:t xml:space="preserve">Chef prepares </w:t>
      </w:r>
      <w:r w:rsidR="004E7768">
        <w:t>Items</w:t>
      </w:r>
    </w:p>
    <w:p w:rsidR="00D44CE7" w:rsidRDefault="00D44CE7" w:rsidP="00D44CE7">
      <w:pPr>
        <w:pStyle w:val="ListParagraph"/>
        <w:numPr>
          <w:ilvl w:val="0"/>
          <w:numId w:val="9"/>
        </w:numPr>
      </w:pPr>
      <w:r>
        <w:t>Waiter delivers Order</w:t>
      </w:r>
    </w:p>
    <w:p w:rsidR="004E7768" w:rsidRDefault="004E7768" w:rsidP="004E7768">
      <w:pPr>
        <w:pStyle w:val="ListParagraph"/>
        <w:numPr>
          <w:ilvl w:val="0"/>
          <w:numId w:val="9"/>
        </w:numPr>
      </w:pPr>
      <w:r>
        <w:t>Customer pays Bill</w:t>
      </w:r>
    </w:p>
    <w:p w:rsidR="004E7768" w:rsidRPr="00874AA1" w:rsidRDefault="004E7768" w:rsidP="004E7768">
      <w:pPr>
        <w:pStyle w:val="Heading1"/>
      </w:pPr>
      <w:r>
        <w:t>Post-Discussion</w:t>
      </w:r>
    </w:p>
    <w:sectPr w:rsidR="004E7768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F7B" w:rsidRDefault="00075F7B" w:rsidP="00524988">
      <w:pPr>
        <w:spacing w:after="0" w:line="240" w:lineRule="auto"/>
      </w:pPr>
      <w:r>
        <w:separator/>
      </w:r>
    </w:p>
  </w:endnote>
  <w:endnote w:type="continuationSeparator" w:id="0">
    <w:p w:rsidR="00075F7B" w:rsidRDefault="00075F7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F7B" w:rsidRDefault="00075F7B" w:rsidP="00524988">
      <w:pPr>
        <w:spacing w:after="0" w:line="240" w:lineRule="auto"/>
      </w:pPr>
      <w:r>
        <w:separator/>
      </w:r>
    </w:p>
  </w:footnote>
  <w:footnote w:type="continuationSeparator" w:id="0">
    <w:p w:rsidR="00075F7B" w:rsidRDefault="00075F7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40101"/>
    <w:multiLevelType w:val="hybridMultilevel"/>
    <w:tmpl w:val="87BE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06E4"/>
    <w:multiLevelType w:val="hybridMultilevel"/>
    <w:tmpl w:val="52608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74F44"/>
    <w:multiLevelType w:val="hybridMultilevel"/>
    <w:tmpl w:val="046C03BC"/>
    <w:lvl w:ilvl="0" w:tplc="4B94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B20F2"/>
    <w:multiLevelType w:val="hybridMultilevel"/>
    <w:tmpl w:val="C8E8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424F9"/>
    <w:multiLevelType w:val="hybridMultilevel"/>
    <w:tmpl w:val="E196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F"/>
    <w:rsid w:val="00044941"/>
    <w:rsid w:val="00075F7B"/>
    <w:rsid w:val="00076856"/>
    <w:rsid w:val="00097C80"/>
    <w:rsid w:val="000C0B2F"/>
    <w:rsid w:val="00151A42"/>
    <w:rsid w:val="001B0558"/>
    <w:rsid w:val="001E3ADA"/>
    <w:rsid w:val="002261A4"/>
    <w:rsid w:val="002F1EA7"/>
    <w:rsid w:val="003169C1"/>
    <w:rsid w:val="00432A3E"/>
    <w:rsid w:val="00481FAD"/>
    <w:rsid w:val="00483FFD"/>
    <w:rsid w:val="004E7768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AA4F08"/>
    <w:rsid w:val="00D44CE7"/>
    <w:rsid w:val="00D625D1"/>
    <w:rsid w:val="00D9571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E2EC2"/>
  <w15:chartTrackingRefBased/>
  <w15:docId w15:val="{A4B946F3-13E8-4D0C-BC2A-BC5663D0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0C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bur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105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Burke</dc:creator>
  <cp:keywords/>
  <dc:description/>
  <cp:lastModifiedBy>Ryan Burke</cp:lastModifiedBy>
  <cp:revision>2</cp:revision>
  <dcterms:created xsi:type="dcterms:W3CDTF">2019-08-29T23:19:00Z</dcterms:created>
  <dcterms:modified xsi:type="dcterms:W3CDTF">2019-08-30T02:50:00Z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